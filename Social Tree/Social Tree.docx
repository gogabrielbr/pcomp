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DB68B6" w:rsidRDefault="008F577A">
              <w:pPr>
                <w:pStyle w:val="Publishwithline"/>
              </w:pPr>
              <w:r>
                <w:t>Social Tree</w:t>
              </w:r>
            </w:p>
          </w:sdtContent>
        </w:sdt>
        <w:p w:rsidR="00DB68B6" w:rsidRDefault="00DB68B6">
          <w:pPr>
            <w:pStyle w:val="underline"/>
          </w:pPr>
        </w:p>
        <w:p w:rsidR="00DB68B6" w:rsidRDefault="00B066F3">
          <w:pPr>
            <w:pStyle w:val="PadderBetweenControlandBody"/>
          </w:pPr>
        </w:p>
      </w:sdtContent>
    </w:sdt>
    <w:p w:rsidR="00DB68B6" w:rsidRDefault="00DB68B6"/>
    <w:p w:rsidR="008F577A" w:rsidRDefault="008F577A">
      <w:r>
        <w:t xml:space="preserve">After much consideration, I decided to change my ICM final project proposal by converging it to my current Physical Computing project. With the merger of both ideas, the “Social Tree” was born. </w:t>
      </w:r>
    </w:p>
    <w:p w:rsidR="0041426E" w:rsidRDefault="0041426E">
      <w:bookmarkStart w:id="0" w:name="_GoBack"/>
      <w:bookmarkEnd w:id="0"/>
    </w:p>
    <w:p w:rsidR="008F577A" w:rsidRPr="008F577A" w:rsidRDefault="008F577A" w:rsidP="008F577A"/>
    <w:p w:rsidR="008F577A" w:rsidRDefault="008F577A" w:rsidP="008F577A"/>
    <w:p w:rsidR="008F577A" w:rsidRDefault="008F577A" w:rsidP="008F577A">
      <w:pPr>
        <w:tabs>
          <w:tab w:val="left" w:pos="5560"/>
        </w:tabs>
      </w:pPr>
      <w:r>
        <w:tab/>
      </w:r>
    </w:p>
    <w:p w:rsidR="008F577A" w:rsidRPr="008F577A" w:rsidRDefault="008F577A" w:rsidP="008F577A">
      <w:pPr>
        <w:tabs>
          <w:tab w:val="left" w:pos="5560"/>
        </w:tabs>
      </w:pPr>
    </w:p>
    <w:sectPr w:rsidR="008F577A" w:rsidRPr="008F577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8F577A"/>
    <w:rsid w:val="0041426E"/>
    <w:rsid w:val="00494B16"/>
    <w:rsid w:val="008F577A"/>
    <w:rsid w:val="00B066F3"/>
    <w:rsid w:val="00DB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FC51F"/>
  <w15:docId w15:val="{EE4D5FBF-A470-42EF-BD94-87A3708E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70F6B-01B0-4D2D-B7A1-9A218B6DFE6C}"/>
      </w:docPartPr>
      <w:docPartBody>
        <w:p w:rsidR="00000000" w:rsidRDefault="005A42B3">
          <w:r w:rsidRPr="005F222C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B3"/>
    <w:rsid w:val="004C3C0E"/>
    <w:rsid w:val="005A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42B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Social Tree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1421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GabrielBR</dc:creator>
  <cp:keywords/>
  <dc:description/>
  <cp:lastModifiedBy>GabrielBR</cp:lastModifiedBy>
  <cp:revision>2</cp:revision>
  <dcterms:created xsi:type="dcterms:W3CDTF">2017-12-04T14:57:00Z</dcterms:created>
  <dcterms:modified xsi:type="dcterms:W3CDTF">2017-12-05T14:38:00Z</dcterms:modified>
</cp:coreProperties>
</file>